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F8A" w:rsidRPr="00C86B71" w:rsidRDefault="00C040E9" w:rsidP="00C040E9">
      <w:pPr>
        <w:pStyle w:val="Heading1"/>
        <w:spacing w:line="240" w:lineRule="auto"/>
        <w:contextualSpacing/>
        <w:rPr>
          <w:rFonts w:ascii="Bodoni 72 Oldstyle Book" w:hAnsi="Bodoni 72 Oldstyle Book"/>
        </w:rPr>
      </w:pPr>
      <w:bookmarkStart w:id="0" w:name="_GoBack"/>
      <w:r w:rsidRPr="00C86B71">
        <w:rPr>
          <w:rFonts w:ascii="Bodoni 72 Oldstyle Book" w:hAnsi="Bodoni 72 Oldstyle Book"/>
        </w:rPr>
        <w:t>Exam 2</w:t>
      </w:r>
    </w:p>
    <w:p w:rsidR="00C040E9" w:rsidRPr="00C86B71" w:rsidRDefault="00C040E9" w:rsidP="00C040E9">
      <w:pPr>
        <w:shd w:val="clear" w:color="auto" w:fill="FFFFFF"/>
        <w:spacing w:after="30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Inheritance:</w:t>
      </w:r>
    </w:p>
    <w:p w:rsidR="00C040E9" w:rsidRPr="00C86B71" w:rsidRDefault="00C040E9" w:rsidP="00C040E9">
      <w:pPr>
        <w:shd w:val="clear" w:color="auto" w:fill="FFFFFF"/>
        <w:spacing w:after="30"/>
        <w:ind w:firstLine="90"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</w:t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Forming new classes based on existing ones by </w:t>
      </w:r>
      <w:r w:rsidRPr="00C040E9">
        <w:rPr>
          <w:rFonts w:ascii="Bodoni 72 Oldstyle Book" w:eastAsia="Times New Roman" w:hAnsi="Bodoni 72 Oldstyle Book" w:cs="Times New Roman"/>
          <w:b/>
          <w:bCs/>
          <w:color w:val="333333"/>
          <w:sz w:val="20"/>
          <w:szCs w:val="20"/>
          <w:lang w:eastAsia="en-US"/>
        </w:rPr>
        <w:t>extending</w:t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them. </w:t>
      </w:r>
    </w:p>
    <w:p w:rsidR="00C040E9" w:rsidRPr="00C86B71" w:rsidRDefault="00C040E9" w:rsidP="00C040E9">
      <w:pPr>
        <w:shd w:val="clear" w:color="auto" w:fill="FFFFFF"/>
        <w:spacing w:after="30"/>
        <w:ind w:firstLine="90"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Superclass: parent class being extended</w:t>
      </w:r>
    </w:p>
    <w:p w:rsidR="00C040E9" w:rsidRPr="00C86B71" w:rsidRDefault="00C040E9" w:rsidP="00C040E9">
      <w:pPr>
        <w:shd w:val="clear" w:color="auto" w:fill="FFFFFF"/>
        <w:spacing w:after="30"/>
        <w:ind w:firstLine="90"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Subclass: Child class that inherits behavior from superclass</w:t>
      </w:r>
    </w:p>
    <w:p w:rsidR="00C040E9" w:rsidRPr="00C86B71" w:rsidRDefault="00C040E9" w:rsidP="00C040E9">
      <w:pPr>
        <w:shd w:val="clear" w:color="auto" w:fill="FFFFFF"/>
        <w:spacing w:after="30"/>
        <w:ind w:firstLine="90"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Why?</w:t>
      </w:r>
    </w:p>
    <w:p w:rsidR="00C040E9" w:rsidRPr="00C86B71" w:rsidRDefault="00C040E9" w:rsidP="00C040E9">
      <w:pPr>
        <w:shd w:val="clear" w:color="auto" w:fill="FFFFFF"/>
        <w:spacing w:after="30"/>
        <w:ind w:firstLine="90"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Allow one definition to work on multiple related types</w:t>
      </w:r>
    </w:p>
    <w:p w:rsidR="00C040E9" w:rsidRPr="00C040E9" w:rsidRDefault="00C040E9" w:rsidP="00C040E9">
      <w:pPr>
        <w:shd w:val="clear" w:color="auto" w:fill="FFFFFF"/>
        <w:spacing w:after="30"/>
        <w:ind w:firstLine="90"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Allow for specialization</w:t>
      </w:r>
    </w:p>
    <w:p w:rsidR="00C040E9" w:rsidRPr="00C86B71" w:rsidRDefault="00C040E9" w:rsidP="00C040E9">
      <w:pPr>
        <w:shd w:val="clear" w:color="auto" w:fill="FFFFFF"/>
        <w:spacing w:after="30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</w:p>
    <w:p w:rsidR="00C040E9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</w:t>
      </w:r>
      <w:r w:rsidR="00C040E9"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What is polymorphism?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Refers to determining which program behavior to execute depending on data types.</w:t>
      </w:r>
      <w:r w:rsidR="0044774C"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(Overloading)</w:t>
      </w:r>
    </w:p>
    <w:p w:rsidR="004E1501" w:rsidRPr="00C040E9" w:rsidRDefault="004E1501" w:rsidP="004477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</w:p>
    <w:p w:rsidR="00C040E9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 </w:t>
      </w:r>
      <w:r w:rsidR="00C040E9"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how do we derive classes from one another (via extends)?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All classes derive from the Object Class </w:t>
      </w:r>
    </w:p>
    <w:p w:rsidR="004E1501" w:rsidRPr="00C040E9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</w:p>
    <w:p w:rsidR="00C040E9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</w:t>
      </w:r>
      <w:r w:rsidR="00C040E9"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what are the rules about when and how we can derive classes?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1 parent can have many child classes (called sibling)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Every child class has exactly 1 parent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Can’t see data and method if it’s private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Must call parent’s constructor first (super)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If redefine, it’s hidden</w:t>
      </w:r>
    </w:p>
    <w:p w:rsidR="004E1501" w:rsidRPr="00C040E9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</w:p>
    <w:p w:rsidR="00C040E9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="00C040E9"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what are abstract methods and classes?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A placeholder in a class hierarchy that represents a generic concept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Can’t be instantiated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Can be extended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Has no body {…} </w:t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; (&gt;0 abstract method)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abstract class’s child must override abstract method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abstract method can’t be final/ static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Why: Allow us to establish common elements in a hierarchy that are too generic to instantiate</w:t>
      </w:r>
    </w:p>
    <w:p w:rsidR="004E1501" w:rsidRPr="00C86B71" w:rsidRDefault="004E1501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</w:p>
    <w:p w:rsidR="00C040E9" w:rsidRPr="00C86B71" w:rsidRDefault="00C040E9" w:rsidP="004E1501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</w:t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what are final variables, methods, and classes?</w:t>
      </w:r>
    </w:p>
    <w:p w:rsidR="00C040E9" w:rsidRPr="00C86B71" w:rsidRDefault="00C040E9" w:rsidP="00C040E9">
      <w:pPr>
        <w:shd w:val="clear" w:color="auto" w:fill="FFFFFF"/>
        <w:spacing w:before="100" w:beforeAutospacing="1" w:after="100" w:afterAutospacing="1" w:line="240" w:lineRule="auto"/>
        <w:ind w:left="9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ab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Final class can’t be extended</w:t>
      </w:r>
    </w:p>
    <w:p w:rsidR="00C040E9" w:rsidRPr="00C86B71" w:rsidRDefault="00C040E9" w:rsidP="00C040E9">
      <w:pPr>
        <w:shd w:val="clear" w:color="auto" w:fill="FFFFFF"/>
        <w:spacing w:before="100" w:beforeAutospacing="1" w:after="100" w:afterAutospacing="1" w:line="240" w:lineRule="auto"/>
        <w:ind w:left="90" w:firstLine="63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Final method can’t be override </w:t>
      </w:r>
    </w:p>
    <w:p w:rsidR="00C040E9" w:rsidRPr="00C040E9" w:rsidRDefault="00C040E9" w:rsidP="00C040E9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</w:p>
    <w:p w:rsidR="00C040E9" w:rsidRPr="00C86B71" w:rsidRDefault="00C040E9" w:rsidP="00C040E9">
      <w:pPr>
        <w:shd w:val="clear" w:color="auto" w:fill="FFFFFF"/>
        <w:spacing w:before="100" w:beforeAutospacing="1" w:after="100" w:afterAutospacing="1" w:line="240" w:lineRule="auto"/>
        <w:ind w:left="9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 what is overriding, and which version of a method will get used?</w:t>
      </w:r>
    </w:p>
    <w:p w:rsidR="00C040E9" w:rsidRPr="00C86B71" w:rsidRDefault="00C040E9" w:rsidP="00C040E9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</w:t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A child class can </w:t>
      </w:r>
      <w:r w:rsidRPr="00C040E9">
        <w:rPr>
          <w:rFonts w:ascii="Bodoni 72 Oldstyle Book" w:eastAsia="Times New Roman" w:hAnsi="Bodoni 72 Oldstyle Book" w:cs="Times New Roman"/>
          <w:i/>
          <w:iCs/>
          <w:color w:val="333333"/>
          <w:sz w:val="20"/>
          <w:szCs w:val="20"/>
          <w:lang w:eastAsia="en-US"/>
        </w:rPr>
        <w:t>override</w:t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the definition of an inherited method in favor of its own</w:t>
      </w:r>
    </w:p>
    <w:p w:rsidR="00C040E9" w:rsidRPr="00C040E9" w:rsidRDefault="00C040E9" w:rsidP="00C040E9">
      <w:pPr>
        <w:shd w:val="clear" w:color="auto" w:fill="FFFFFF"/>
        <w:spacing w:before="100" w:beforeAutospacing="1" w:after="100" w:afterAutospacing="1" w:line="240" w:lineRule="auto"/>
        <w:ind w:left="72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The </w:t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u w:val="single"/>
          <w:lang w:eastAsia="en-US"/>
        </w:rPr>
        <w:t xml:space="preserve">child's method must have the same signature </w:t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as the parent</w:t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val="fr-FR" w:eastAsia="en-US"/>
        </w:rPr>
        <w:t>'</w:t>
      </w:r>
      <w:r w:rsidRPr="00C040E9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s method, but can have a different body</w:t>
      </w:r>
    </w:p>
    <w:p w:rsidR="00C040E9" w:rsidRPr="00C86B71" w:rsidRDefault="00C040E9" w:rsidP="00C040E9">
      <w:pPr>
        <w:shd w:val="clear" w:color="auto" w:fill="FFFFFF"/>
        <w:spacing w:before="100" w:beforeAutospacing="1" w:after="100" w:afterAutospacing="1" w:line="240" w:lineRule="auto"/>
        <w:ind w:left="90" w:firstLine="63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</w:t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The type of the object executing the method determines which version of the method is invoked</w:t>
      </w:r>
    </w:p>
    <w:p w:rsidR="0044774C" w:rsidRPr="00C86B71" w:rsidRDefault="0044774C" w:rsidP="004477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</w:p>
    <w:p w:rsidR="0044774C" w:rsidRPr="0044774C" w:rsidRDefault="0044774C" w:rsidP="0044774C">
      <w:pPr>
        <w:shd w:val="clear" w:color="auto" w:fill="FFFFFF"/>
        <w:spacing w:after="30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44774C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Interfaces:</w:t>
      </w:r>
    </w:p>
    <w:p w:rsidR="0044774C" w:rsidRPr="00C86B71" w:rsidRDefault="0044774C" w:rsidP="004477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44774C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what are they, and how do they relate to polymorphism or abstract classes?</w:t>
      </w:r>
    </w:p>
    <w:p w:rsidR="0044774C" w:rsidRPr="00C86B71" w:rsidRDefault="0044774C" w:rsidP="0044774C">
      <w:p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A set of unimplemented methods called abstract methods (no fields are allowed)</w:t>
      </w:r>
    </w:p>
    <w:p w:rsidR="0044774C" w:rsidRPr="00C86B71" w:rsidRDefault="0044774C" w:rsidP="0044774C">
      <w:p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Interface is a type</w:t>
      </w:r>
    </w:p>
    <w:p w:rsidR="0044774C" w:rsidRPr="0044774C" w:rsidRDefault="0044774C" w:rsidP="0044774C">
      <w:p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Can implement multiple of interface</w:t>
      </w:r>
    </w:p>
    <w:p w:rsidR="0044774C" w:rsidRPr="0044774C" w:rsidRDefault="0044774C" w:rsidP="004477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44774C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how do we use (implement) an interface?</w:t>
      </w:r>
    </w:p>
    <w:p w:rsidR="0044774C" w:rsidRPr="0044774C" w:rsidRDefault="0044774C" w:rsidP="004477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44774C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can we treat an interface like an object?</w:t>
      </w:r>
    </w:p>
    <w:p w:rsidR="0044774C" w:rsidRPr="0044774C" w:rsidRDefault="0044774C" w:rsidP="004477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44774C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lastRenderedPageBreak/>
        <w:t>why are they needed?</w:t>
      </w:r>
    </w:p>
    <w:p w:rsidR="0044774C" w:rsidRPr="0044774C" w:rsidRDefault="0044774C" w:rsidP="004477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44774C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what does it mean for a class to implement an interface?</w:t>
      </w:r>
    </w:p>
    <w:p w:rsidR="0044774C" w:rsidRPr="00C86B71" w:rsidRDefault="00C86B71" w:rsidP="00C86B71">
      <w:pPr>
        <w:shd w:val="clear" w:color="auto" w:fill="FFFFFF"/>
        <w:spacing w:before="100" w:beforeAutospacing="1" w:after="100" w:afterAutospacing="1" w:line="240" w:lineRule="auto"/>
        <w:ind w:left="9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</w:t>
      </w:r>
      <w:r w:rsidR="0044774C" w:rsidRPr="0044774C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what are the rules about extending interfaces or implementing multiple interfaces?</w:t>
      </w:r>
    </w:p>
    <w:p w:rsidR="00C86B71" w:rsidRPr="0044774C" w:rsidRDefault="00C86B71" w:rsidP="00C86B71">
      <w:p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sym w:font="Wingdings" w:char="F0E0"/>
      </w:r>
      <w:r w:rsidRPr="00C86B71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 xml:space="preserve"> Class implementing interface has to provide implementations of all the methods found in that interface</w:t>
      </w:r>
    </w:p>
    <w:p w:rsidR="0044774C" w:rsidRPr="0044774C" w:rsidRDefault="0044774C" w:rsidP="004477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  <w:r w:rsidRPr="0044774C"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  <w:t>what if two interfaces share the same method names, or if a class has already implemented an interface's method?</w:t>
      </w:r>
    </w:p>
    <w:bookmarkEnd w:id="0"/>
    <w:p w:rsidR="0044774C" w:rsidRPr="00C86B71" w:rsidRDefault="0044774C" w:rsidP="0044774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Bodoni 72 Oldstyle Book" w:eastAsia="Times New Roman" w:hAnsi="Bodoni 72 Oldstyle Book" w:cs="Times New Roman"/>
          <w:color w:val="333333"/>
          <w:sz w:val="20"/>
          <w:szCs w:val="20"/>
          <w:lang w:eastAsia="en-US"/>
        </w:rPr>
      </w:pPr>
    </w:p>
    <w:sectPr w:rsidR="0044774C" w:rsidRPr="00C86B7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22F" w:rsidRDefault="00CD322F">
      <w:r>
        <w:separator/>
      </w:r>
    </w:p>
    <w:p w:rsidR="00CD322F" w:rsidRDefault="00CD322F"/>
  </w:endnote>
  <w:endnote w:type="continuationSeparator" w:id="0">
    <w:p w:rsidR="00CD322F" w:rsidRDefault="00CD322F">
      <w:r>
        <w:continuationSeparator/>
      </w:r>
    </w:p>
    <w:p w:rsidR="00CD322F" w:rsidRDefault="00CD3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F8A" w:rsidRDefault="00CD32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22F" w:rsidRDefault="00CD322F">
      <w:r>
        <w:separator/>
      </w:r>
    </w:p>
    <w:p w:rsidR="00CD322F" w:rsidRDefault="00CD322F"/>
  </w:footnote>
  <w:footnote w:type="continuationSeparator" w:id="0">
    <w:p w:rsidR="00CD322F" w:rsidRDefault="00CD322F">
      <w:r>
        <w:continuationSeparator/>
      </w:r>
    </w:p>
    <w:p w:rsidR="00CD322F" w:rsidRDefault="00CD32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072D55"/>
    <w:multiLevelType w:val="hybridMultilevel"/>
    <w:tmpl w:val="A532F1DC"/>
    <w:lvl w:ilvl="0" w:tplc="3A761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0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E8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4A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0D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A0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2D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66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8B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27F2"/>
    <w:multiLevelType w:val="hybridMultilevel"/>
    <w:tmpl w:val="5DAE3AE6"/>
    <w:lvl w:ilvl="0" w:tplc="A056917A">
      <w:numFmt w:val="bullet"/>
      <w:lvlText w:val="&gt;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0764C"/>
    <w:multiLevelType w:val="multilevel"/>
    <w:tmpl w:val="9BC2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38536B"/>
    <w:multiLevelType w:val="multilevel"/>
    <w:tmpl w:val="9BC2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35452D"/>
    <w:multiLevelType w:val="hybridMultilevel"/>
    <w:tmpl w:val="308A7CEC"/>
    <w:lvl w:ilvl="0" w:tplc="1C0C5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5C17"/>
    <w:multiLevelType w:val="hybridMultilevel"/>
    <w:tmpl w:val="62FCCE46"/>
    <w:lvl w:ilvl="0" w:tplc="D2A80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4D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24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AE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6D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52A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CA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B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AA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E9"/>
    <w:rsid w:val="0044774C"/>
    <w:rsid w:val="004E1501"/>
    <w:rsid w:val="00930F8A"/>
    <w:rsid w:val="00C040E9"/>
    <w:rsid w:val="00C86B71"/>
    <w:rsid w:val="00CD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84837"/>
  <w15:chartTrackingRefBased/>
  <w15:docId w15:val="{6CFE9744-CD85-A745-A861-4BA3523D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040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88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8933">
          <w:marLeft w:val="274"/>
          <w:marRight w:val="0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33">
          <w:marLeft w:val="274"/>
          <w:marRight w:val="0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uongtran/Library/Containers/com.microsoft.Word/Data/Library/Application%20Support/Microsoft/Office/16.0/DTS/en-US%7b4351FE7C-A056-8343-9ADC-FBAF6DCE659D%7d/%7bF8027C9D-9AAE-3949-8568-D03195E55D1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ptran34</cp:lastModifiedBy>
  <cp:revision>1</cp:revision>
  <dcterms:created xsi:type="dcterms:W3CDTF">2019-03-26T13:26:00Z</dcterms:created>
  <dcterms:modified xsi:type="dcterms:W3CDTF">2019-03-26T14:06:00Z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